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DFE4B" w14:textId="77777777" w:rsidR="00215FB1" w:rsidRPr="00E7243F" w:rsidRDefault="00215FB1" w:rsidP="006B1AA9">
      <w:pPr>
        <w:pStyle w:val="Title"/>
        <w:spacing w:before="0" w:after="0"/>
      </w:pPr>
      <w:r w:rsidRPr="00E7243F">
        <w:t>AGENDA</w:t>
      </w:r>
    </w:p>
    <w:sdt>
      <w:sdtPr>
        <w:id w:val="44968575"/>
        <w:placeholder>
          <w:docPart w:val="9F98ECB6AB4440D6BC330E4C5AD280A6"/>
        </w:placeholder>
      </w:sdtPr>
      <w:sdtEndPr/>
      <w:sdtContent>
        <w:p w14:paraId="3BB13A8B" w14:textId="3751BD7C" w:rsidR="00215FB1" w:rsidRPr="00D274EE" w:rsidRDefault="00E8414F" w:rsidP="00D274EE">
          <w:pPr>
            <w:pStyle w:val="Heading1"/>
          </w:pPr>
          <w:r>
            <w:t>Peer Review of Project</w:t>
          </w:r>
          <w:r w:rsidR="009275FC">
            <w:t xml:space="preserve"> Code</w:t>
          </w:r>
        </w:p>
      </w:sdtContent>
    </w:sdt>
    <w:sdt>
      <w:sdtPr>
        <w:alias w:val="Date"/>
        <w:tag w:val="Date"/>
        <w:id w:val="44967977"/>
        <w:placeholder>
          <w:docPart w:val="F1F0892C3EC746FDACA188F10F7D3B54"/>
        </w:placeholder>
        <w:date w:fullDate="2019-11-18T00:00:00Z">
          <w:dateFormat w:val="MMMM d, yyyy"/>
          <w:lid w:val="en-US"/>
          <w:storeMappedDataAs w:val="dateTime"/>
          <w:calendar w:val="gregorian"/>
        </w:date>
      </w:sdtPr>
      <w:sdtEndPr/>
      <w:sdtContent>
        <w:p w14:paraId="191FC249" w14:textId="793D24E8" w:rsidR="00215FB1" w:rsidRPr="00E7243F" w:rsidRDefault="008E7C48" w:rsidP="00E7243F">
          <w:pPr>
            <w:pStyle w:val="Heading2"/>
          </w:pPr>
          <w:r>
            <w:t>November 18</w:t>
          </w:r>
          <w:r w:rsidR="007C01DC">
            <w:t>, 2019</w:t>
          </w:r>
        </w:p>
      </w:sdtContent>
    </w:sdt>
    <w:p w14:paraId="726D318C" w14:textId="5773773B" w:rsidR="00215FB1" w:rsidRPr="00E7243F" w:rsidRDefault="007C01DC" w:rsidP="00C55A33">
      <w:pPr>
        <w:pStyle w:val="Heading2"/>
        <w:spacing w:after="0"/>
      </w:pPr>
      <w:r>
        <w:t>4:00</w:t>
      </w:r>
      <w:r w:rsidR="00E8414F">
        <w:t xml:space="preserve"> PM</w:t>
      </w:r>
      <w:r w:rsidR="00215FB1" w:rsidRPr="00E7243F">
        <w:t xml:space="preserve"> – </w:t>
      </w:r>
      <w:r>
        <w:t>6:00</w:t>
      </w:r>
      <w:r w:rsidR="00E8414F">
        <w:t>PM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9"/>
        <w:gridCol w:w="8191"/>
      </w:tblGrid>
      <w:tr w:rsidR="00D274EE" w14:paraId="5BBBAE5F" w14:textId="77777777" w:rsidTr="00D274EE">
        <w:trPr>
          <w:cantSplit/>
          <w:trHeight w:val="360"/>
        </w:trPr>
        <w:tc>
          <w:tcPr>
            <w:tcW w:w="1908" w:type="dxa"/>
            <w:vAlign w:val="bottom"/>
          </w:tcPr>
          <w:p w14:paraId="6212CF8E" w14:textId="77777777" w:rsidR="00D274EE" w:rsidRPr="00D274EE" w:rsidRDefault="00D274EE" w:rsidP="00D274EE">
            <w:pPr>
              <w:pStyle w:val="Heading3"/>
            </w:pPr>
            <w:r w:rsidRPr="00D274EE">
              <w:t>Attendees:</w:t>
            </w:r>
          </w:p>
        </w:tc>
        <w:tc>
          <w:tcPr>
            <w:tcW w:w="8388" w:type="dxa"/>
            <w:vAlign w:val="bottom"/>
          </w:tcPr>
          <w:p w14:paraId="06B152A1" w14:textId="000CEFCA" w:rsidR="00D274EE" w:rsidRDefault="00312BC0" w:rsidP="00312BC0">
            <w:r>
              <w:t xml:space="preserve">REVIEW </w:t>
            </w:r>
            <w:r w:rsidR="00E8414F">
              <w:t>Groups</w:t>
            </w:r>
            <w:r>
              <w:t xml:space="preserve"> will be</w:t>
            </w:r>
            <w:r w:rsidR="00E8414F">
              <w:t xml:space="preserve"> posted on CULearn</w:t>
            </w:r>
            <w:r w:rsidR="007C01DC">
              <w:t xml:space="preserve"> under </w:t>
            </w:r>
            <w:r w:rsidR="007C01DC" w:rsidRPr="007C01DC">
              <w:rPr>
                <w:b/>
                <w:bCs/>
              </w:rPr>
              <w:t>Course Info</w:t>
            </w:r>
          </w:p>
        </w:tc>
      </w:tr>
      <w:tr w:rsidR="00D274EE" w14:paraId="4D1DE5D4" w14:textId="77777777" w:rsidTr="00D274EE">
        <w:trPr>
          <w:cantSplit/>
          <w:trHeight w:val="360"/>
        </w:trPr>
        <w:tc>
          <w:tcPr>
            <w:tcW w:w="1908" w:type="dxa"/>
            <w:vAlign w:val="bottom"/>
          </w:tcPr>
          <w:p w14:paraId="4A1D6214" w14:textId="77777777" w:rsidR="00D274EE" w:rsidRPr="00D274EE" w:rsidRDefault="00D274EE" w:rsidP="00D274EE">
            <w:pPr>
              <w:pStyle w:val="Heading3"/>
            </w:pPr>
            <w:r w:rsidRPr="00D274EE">
              <w:t>Please read:</w:t>
            </w:r>
          </w:p>
        </w:tc>
        <w:tc>
          <w:tcPr>
            <w:tcW w:w="8388" w:type="dxa"/>
            <w:vAlign w:val="bottom"/>
          </w:tcPr>
          <w:p w14:paraId="644884DC" w14:textId="40148BDB" w:rsidR="00C4563D" w:rsidRDefault="008E7C48" w:rsidP="0058741E">
            <w:r>
              <w:rPr>
                <w:b/>
              </w:rPr>
              <w:t>Code Review Assessment Rubric</w:t>
            </w:r>
            <w:r w:rsidR="00E8414F">
              <w:t xml:space="preserve">, </w:t>
            </w:r>
            <w:r>
              <w:t>How-to Submit the Code Review</w:t>
            </w:r>
          </w:p>
        </w:tc>
      </w:tr>
      <w:tr w:rsidR="00D274EE" w14:paraId="06FC49D5" w14:textId="77777777" w:rsidTr="00B56107">
        <w:trPr>
          <w:cantSplit/>
          <w:trHeight w:val="360"/>
        </w:trPr>
        <w:tc>
          <w:tcPr>
            <w:tcW w:w="1908" w:type="dxa"/>
          </w:tcPr>
          <w:p w14:paraId="73146E5E" w14:textId="77777777" w:rsidR="00D274EE" w:rsidRPr="007945BB" w:rsidRDefault="008E7C48" w:rsidP="00B56107">
            <w:pPr>
              <w:pStyle w:val="Heading3"/>
              <w:rPr>
                <w:color w:val="FF0000"/>
              </w:rPr>
            </w:pPr>
            <w:r w:rsidRPr="007945BB">
              <w:rPr>
                <w:color w:val="FF0000"/>
              </w:rPr>
              <w:t>Before class</w:t>
            </w:r>
            <w:r w:rsidR="00D274EE" w:rsidRPr="007945BB">
              <w:rPr>
                <w:color w:val="FF0000"/>
              </w:rPr>
              <w:t>:</w:t>
            </w:r>
          </w:p>
          <w:p w14:paraId="0F06E42A" w14:textId="4BF20CA7" w:rsidR="00C4563D" w:rsidRPr="001722E8" w:rsidRDefault="001722E8" w:rsidP="00C4563D">
            <w:pPr>
              <w:rPr>
                <w:b/>
                <w:bCs/>
              </w:rPr>
            </w:pPr>
            <w:r w:rsidRPr="001722E8">
              <w:rPr>
                <w:b/>
                <w:bCs/>
              </w:rPr>
              <w:t>Please bring:</w:t>
            </w:r>
          </w:p>
        </w:tc>
        <w:tc>
          <w:tcPr>
            <w:tcW w:w="8388" w:type="dxa"/>
            <w:vAlign w:val="bottom"/>
          </w:tcPr>
          <w:p w14:paraId="6B62C104" w14:textId="12CA1B21" w:rsidR="00D31B75" w:rsidRPr="007945BB" w:rsidRDefault="008E7C48" w:rsidP="00D31B75">
            <w:pPr>
              <w:rPr>
                <w:color w:val="FF0000"/>
              </w:rPr>
            </w:pPr>
            <w:r w:rsidRPr="007945BB">
              <w:rPr>
                <w:color w:val="FF0000"/>
              </w:rPr>
              <w:t xml:space="preserve">Submit code </w:t>
            </w:r>
            <w:r w:rsidR="00D31B75" w:rsidRPr="007945BB">
              <w:rPr>
                <w:color w:val="FF0000"/>
              </w:rPr>
              <w:t xml:space="preserve">that you have written </w:t>
            </w:r>
            <w:r w:rsidR="009D3C77" w:rsidRPr="007945BB">
              <w:rPr>
                <w:color w:val="FF0000"/>
              </w:rPr>
              <w:t>in the Database.</w:t>
            </w:r>
            <w:r w:rsidR="007945BB">
              <w:rPr>
                <w:color w:val="FF0000"/>
              </w:rPr>
              <w:t xml:space="preserve"> (See posted How-To)</w:t>
            </w:r>
            <w:r w:rsidR="009D3C77" w:rsidRPr="007945BB">
              <w:rPr>
                <w:color w:val="FF0000"/>
              </w:rPr>
              <w:t xml:space="preserve">  </w:t>
            </w:r>
          </w:p>
          <w:p w14:paraId="41918731" w14:textId="4FB199B6" w:rsidR="00C4563D" w:rsidRDefault="001722E8" w:rsidP="00D31B75">
            <w:r>
              <w:t>A laptop or tablet on which you can work</w:t>
            </w:r>
          </w:p>
        </w:tc>
      </w:tr>
    </w:tbl>
    <w:tbl>
      <w:tblPr>
        <w:tblW w:w="10355" w:type="dxa"/>
        <w:tblBorders>
          <w:top w:val="double" w:sz="6" w:space="0" w:color="7F7F7F" w:themeColor="text1" w:themeTint="80"/>
          <w:bottom w:val="double" w:sz="6" w:space="0" w:color="7F7F7F" w:themeColor="text1" w:themeTint="80"/>
          <w:insideH w:val="double" w:sz="6" w:space="0" w:color="7F7F7F" w:themeColor="text1" w:themeTint="80"/>
        </w:tblBorders>
        <w:tblCellMar>
          <w:top w:w="115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794"/>
        <w:gridCol w:w="5961"/>
        <w:gridCol w:w="1600"/>
      </w:tblGrid>
      <w:tr w:rsidR="00215FB1" w14:paraId="1B352F52" w14:textId="77777777" w:rsidTr="009E4E93">
        <w:tc>
          <w:tcPr>
            <w:tcW w:w="2794" w:type="dxa"/>
          </w:tcPr>
          <w:p w14:paraId="17A91A7E" w14:textId="20F2A114" w:rsidR="00215FB1" w:rsidRPr="00E723A2" w:rsidRDefault="00136D17" w:rsidP="00B9474A">
            <w:pPr>
              <w:pStyle w:val="Heading2"/>
            </w:pPr>
            <w:r w:rsidRPr="00E723A2">
              <w:t>4</w:t>
            </w:r>
            <w:r w:rsidR="00B9474A" w:rsidRPr="00E723A2">
              <w:t>:</w:t>
            </w:r>
            <w:r w:rsidRPr="00E723A2">
              <w:t>05</w:t>
            </w:r>
            <w:r w:rsidR="00215FB1" w:rsidRPr="00E723A2">
              <w:t xml:space="preserve"> – </w:t>
            </w:r>
            <w:r w:rsidRPr="00E723A2">
              <w:t>4</w:t>
            </w:r>
            <w:r w:rsidR="00E8414F" w:rsidRPr="00E723A2">
              <w:t>:</w:t>
            </w:r>
            <w:r w:rsidRPr="00E723A2">
              <w:t>1</w:t>
            </w:r>
            <w:r w:rsidR="00B9474A" w:rsidRPr="00E723A2">
              <w:t>5</w:t>
            </w:r>
          </w:p>
        </w:tc>
        <w:tc>
          <w:tcPr>
            <w:tcW w:w="5961" w:type="dxa"/>
          </w:tcPr>
          <w:sdt>
            <w:sdtPr>
              <w:id w:val="44968222"/>
              <w:placeholder>
                <w:docPart w:val="7F102060ECE941A1AFDDB7B2EA57105F"/>
              </w:placeholder>
              <w:temporary/>
              <w:showingPlcHdr/>
            </w:sdtPr>
            <w:sdtEndPr/>
            <w:sdtContent>
              <w:p w14:paraId="4D6A0A65" w14:textId="77777777" w:rsidR="00215FB1" w:rsidRPr="00E723A2" w:rsidRDefault="00B46BA6" w:rsidP="00D274EE">
                <w:pPr>
                  <w:pStyle w:val="Heading2"/>
                </w:pPr>
                <w:r w:rsidRPr="00E723A2">
                  <w:t>Introduction</w:t>
                </w:r>
              </w:p>
            </w:sdtContent>
          </w:sdt>
          <w:p w14:paraId="781DAE7D" w14:textId="1A335D2E" w:rsidR="00B9474A" w:rsidRPr="00E723A2" w:rsidRDefault="00E206A6" w:rsidP="00B9474A">
            <w:sdt>
              <w:sdtPr>
                <w:id w:val="895005188"/>
                <w:placeholder>
                  <w:docPart w:val="3FB90DF4977D43E9AF490FD186F8C33F"/>
                </w:placeholder>
              </w:sdtPr>
              <w:sdtEndPr/>
              <w:sdtContent>
                <w:r w:rsidR="008B4AE8" w:rsidRPr="00E723A2">
                  <w:t>Last Minute</w:t>
                </w:r>
                <w:r w:rsidR="00B9474A" w:rsidRPr="00E723A2">
                  <w:t xml:space="preserve"> Instructions</w:t>
                </w:r>
                <w:r w:rsidR="008B4AE8" w:rsidRPr="00E723A2">
                  <w:t xml:space="preserve"> – </w:t>
                </w:r>
                <w:r w:rsidR="008B4AE8" w:rsidRPr="00E723A2">
                  <w:rPr>
                    <w:b/>
                  </w:rPr>
                  <w:t>You are expected to have prepared and understand the written instructions in this agenda</w:t>
                </w:r>
                <w:r w:rsidR="008B4AE8" w:rsidRPr="00E723A2">
                  <w:t xml:space="preserve"> </w:t>
                </w:r>
                <w:r w:rsidR="00B53A61" w:rsidRPr="00E723A2">
                  <w:rPr>
                    <w:b/>
                  </w:rPr>
                  <w:t>and to know your REVIEW group’s location and members</w:t>
                </w:r>
                <w:r w:rsidR="008B4AE8" w:rsidRPr="00E723A2">
                  <w:t xml:space="preserve"> </w:t>
                </w:r>
              </w:sdtContent>
            </w:sdt>
          </w:p>
          <w:p w14:paraId="25BBDD89" w14:textId="77777777" w:rsidR="00B9474A" w:rsidRPr="00E723A2" w:rsidRDefault="00B9474A" w:rsidP="00B9474A">
            <w:r w:rsidRPr="00E723A2">
              <w:t>Move to the location of your REVIEW Group</w:t>
            </w:r>
          </w:p>
        </w:tc>
        <w:tc>
          <w:tcPr>
            <w:tcW w:w="1600" w:type="dxa"/>
          </w:tcPr>
          <w:p w14:paraId="332E8871" w14:textId="04A8BE7C" w:rsidR="00215FB1" w:rsidRPr="00D274EE" w:rsidRDefault="000B152E" w:rsidP="004622CB">
            <w:pPr>
              <w:pStyle w:val="Location"/>
              <w:ind w:left="65" w:hanging="115"/>
              <w:jc w:val="left"/>
            </w:pPr>
            <w:r>
              <w:t xml:space="preserve">           ME3380</w:t>
            </w:r>
          </w:p>
        </w:tc>
      </w:tr>
      <w:tr w:rsidR="00B46BA6" w14:paraId="23E2CE06" w14:textId="77777777" w:rsidTr="009E4E93">
        <w:tc>
          <w:tcPr>
            <w:tcW w:w="2794" w:type="dxa"/>
          </w:tcPr>
          <w:p w14:paraId="62650F37" w14:textId="6CA46898" w:rsidR="00B46BA6" w:rsidRPr="00E7243F" w:rsidRDefault="00136D17" w:rsidP="00B9474A">
            <w:pPr>
              <w:pStyle w:val="Heading2"/>
            </w:pPr>
            <w:r>
              <w:t>4</w:t>
            </w:r>
            <w:r w:rsidR="00E8414F">
              <w:t>:</w:t>
            </w:r>
            <w:r>
              <w:t>1</w:t>
            </w:r>
            <w:r w:rsidR="00B9474A">
              <w:t>5</w:t>
            </w:r>
            <w:r w:rsidR="00B46BA6" w:rsidRPr="00E7243F">
              <w:t xml:space="preserve"> – </w:t>
            </w:r>
            <w:r>
              <w:t>4</w:t>
            </w:r>
            <w:r w:rsidR="00E8414F">
              <w:t>:</w:t>
            </w:r>
            <w:r>
              <w:t>4</w:t>
            </w:r>
            <w:r w:rsidR="00B9474A">
              <w:t>5</w:t>
            </w:r>
          </w:p>
        </w:tc>
        <w:tc>
          <w:tcPr>
            <w:tcW w:w="5961" w:type="dxa"/>
          </w:tcPr>
          <w:p w14:paraId="5A05942F" w14:textId="47E7D72D" w:rsidR="00B9474A" w:rsidRPr="00E7243F" w:rsidRDefault="00B9474A" w:rsidP="00B9474A">
            <w:pPr>
              <w:pStyle w:val="Heading2"/>
            </w:pPr>
            <w:r>
              <w:t>Quiet Individual Reading</w:t>
            </w:r>
            <w:r w:rsidR="00751D80">
              <w:t xml:space="preserve"> – Round 1</w:t>
            </w:r>
          </w:p>
          <w:p w14:paraId="52943A1A" w14:textId="6F575D6E" w:rsidR="00B46BA6" w:rsidRDefault="00D46006" w:rsidP="00690763">
            <w:r>
              <w:t xml:space="preserve">Pair up with someone – you read their code, and they </w:t>
            </w:r>
            <w:r w:rsidR="00E723A2">
              <w:t>read</w:t>
            </w:r>
            <w:r>
              <w:t xml:space="preserve"> your code.  </w:t>
            </w:r>
            <w:r w:rsidR="00B9474A">
              <w:t xml:space="preserve">Each person will </w:t>
            </w:r>
            <w:r w:rsidR="00574B92">
              <w:t xml:space="preserve">independently and quietly </w:t>
            </w:r>
            <w:r w:rsidR="00B9474A">
              <w:t xml:space="preserve">review the </w:t>
            </w:r>
            <w:r>
              <w:t xml:space="preserve">code using the provided </w:t>
            </w:r>
            <w:r w:rsidRPr="00574B92">
              <w:rPr>
                <w:b/>
                <w:bCs/>
              </w:rPr>
              <w:t>Checklist</w:t>
            </w:r>
            <w:r w:rsidR="00326D35">
              <w:t xml:space="preserve">, writing the information in the supplied </w:t>
            </w:r>
            <w:r w:rsidR="00326D35" w:rsidRPr="00574B92">
              <w:rPr>
                <w:b/>
                <w:bCs/>
              </w:rPr>
              <w:t>Code Review Report Template</w:t>
            </w:r>
            <w:r w:rsidR="00326D35">
              <w:t xml:space="preserve">. </w:t>
            </w:r>
          </w:p>
          <w:p w14:paraId="2312BBCC" w14:textId="621441A7" w:rsidR="0041381F" w:rsidRDefault="00326D35" w:rsidP="00CA6D38">
            <w:r>
              <w:t>At the end of this time period, each person should submit their report</w:t>
            </w:r>
            <w:r w:rsidR="00433679">
              <w:t xml:space="preserve"> to the database</w:t>
            </w:r>
            <w:r w:rsidR="00414E81">
              <w:t xml:space="preserve"> as </w:t>
            </w:r>
            <w:r w:rsidR="00414E81" w:rsidRPr="00414E81">
              <w:rPr>
                <w:b/>
                <w:bCs/>
                <w:color w:val="FF0000"/>
              </w:rPr>
              <w:t>Reviewer #1</w:t>
            </w:r>
            <w:r w:rsidR="00B3063B">
              <w:t xml:space="preserve">, using the filename format:  </w:t>
            </w:r>
            <w:r w:rsidR="00A074E7" w:rsidRPr="00574B92">
              <w:rPr>
                <w:b/>
                <w:bCs/>
              </w:rPr>
              <w:t>CodeReviewReport-xxx-yyy</w:t>
            </w:r>
            <w:r w:rsidR="00CA6D38">
              <w:rPr>
                <w:b/>
                <w:bCs/>
              </w:rPr>
              <w:t xml:space="preserve"> </w:t>
            </w:r>
            <w:r w:rsidR="006A2878">
              <w:rPr>
                <w:b/>
                <w:bCs/>
              </w:rPr>
              <w:t>w</w:t>
            </w:r>
            <w:r w:rsidR="0041381F">
              <w:t>here xxx is the name of the person under review and yyy is the person doing the review</w:t>
            </w:r>
          </w:p>
        </w:tc>
        <w:tc>
          <w:tcPr>
            <w:tcW w:w="1600" w:type="dxa"/>
          </w:tcPr>
          <w:p w14:paraId="6D646763" w14:textId="27791318" w:rsidR="004864C3" w:rsidRDefault="004864C3" w:rsidP="0084037E">
            <w:pPr>
              <w:pStyle w:val="Location"/>
            </w:pPr>
            <w:r>
              <w:t>ME</w:t>
            </w:r>
            <w:r w:rsidR="00762D42">
              <w:t>3380 (</w:t>
            </w:r>
            <w:r w:rsidR="00BD52A0">
              <w:t>5</w:t>
            </w:r>
            <w:r w:rsidR="00762D42">
              <w:t>)</w:t>
            </w:r>
          </w:p>
          <w:p w14:paraId="20BB4A17" w14:textId="5A3CE685" w:rsidR="00B46BA6" w:rsidRDefault="0034580F" w:rsidP="0084037E">
            <w:pPr>
              <w:pStyle w:val="Location"/>
            </w:pPr>
            <w:r>
              <w:t>ME4439</w:t>
            </w:r>
            <w:r w:rsidR="00454E88">
              <w:t xml:space="preserve"> (2)</w:t>
            </w:r>
          </w:p>
          <w:p w14:paraId="4C162B0C" w14:textId="5B1ED88C" w:rsidR="0034580F" w:rsidRDefault="0034580F" w:rsidP="0084037E">
            <w:pPr>
              <w:pStyle w:val="Location"/>
            </w:pPr>
            <w:r>
              <w:t>ME4</w:t>
            </w:r>
            <w:r w:rsidR="00454E88">
              <w:t>359 (</w:t>
            </w:r>
            <w:r w:rsidR="001E6C56">
              <w:t>4</w:t>
            </w:r>
            <w:r w:rsidR="00454E88">
              <w:t>)</w:t>
            </w:r>
          </w:p>
          <w:p w14:paraId="097E4B45" w14:textId="6EF5CE4A" w:rsidR="0084037E" w:rsidRDefault="004864C3" w:rsidP="0084037E">
            <w:pPr>
              <w:pStyle w:val="Location"/>
            </w:pPr>
            <w:r>
              <w:t>ME446</w:t>
            </w:r>
            <w:r w:rsidR="00016C8E">
              <w:t>3</w:t>
            </w:r>
            <w:r>
              <w:t xml:space="preserve"> (</w:t>
            </w:r>
            <w:r w:rsidR="001E6C56">
              <w:t>6</w:t>
            </w:r>
            <w:r>
              <w:t>)</w:t>
            </w:r>
          </w:p>
          <w:p w14:paraId="7C8439D9" w14:textId="59F7AE76" w:rsidR="00D14144" w:rsidRDefault="00B575EF" w:rsidP="00D14144">
            <w:pPr>
              <w:pStyle w:val="Location"/>
              <w:jc w:val="center"/>
            </w:pPr>
            <w:r>
              <w:t xml:space="preserve">    </w:t>
            </w:r>
            <w:r w:rsidR="00D14144">
              <w:t>MC6045 (</w:t>
            </w:r>
            <w:r w:rsidR="002D05B8">
              <w:t>5</w:t>
            </w:r>
            <w:r w:rsidR="00D14144">
              <w:t>)</w:t>
            </w:r>
          </w:p>
          <w:p w14:paraId="07640A10" w14:textId="3C2E8347" w:rsidR="0084037E" w:rsidRPr="00D274EE" w:rsidRDefault="00D14144" w:rsidP="00D14144">
            <w:pPr>
              <w:pStyle w:val="Location"/>
              <w:jc w:val="center"/>
            </w:pPr>
            <w:r>
              <w:t xml:space="preserve">     </w:t>
            </w:r>
            <w:r w:rsidR="0034580F">
              <w:t>MC3033</w:t>
            </w:r>
            <w:r w:rsidR="004864C3">
              <w:t xml:space="preserve"> (2)</w:t>
            </w:r>
          </w:p>
        </w:tc>
      </w:tr>
      <w:tr w:rsidR="00B46BA6" w14:paraId="5CD91916" w14:textId="77777777" w:rsidTr="009E4E93">
        <w:tc>
          <w:tcPr>
            <w:tcW w:w="2794" w:type="dxa"/>
          </w:tcPr>
          <w:p w14:paraId="4F067739" w14:textId="2C008A5C" w:rsidR="00B46BA6" w:rsidRPr="00E7243F" w:rsidRDefault="00136D17" w:rsidP="00B9474A">
            <w:pPr>
              <w:pStyle w:val="Heading2"/>
            </w:pPr>
            <w:r>
              <w:t>4</w:t>
            </w:r>
            <w:r w:rsidR="00E8414F">
              <w:t>:</w:t>
            </w:r>
            <w:r>
              <w:t>4</w:t>
            </w:r>
            <w:r w:rsidR="00B9474A">
              <w:t>5</w:t>
            </w:r>
            <w:r w:rsidR="00E8414F">
              <w:t xml:space="preserve"> </w:t>
            </w:r>
            <w:r w:rsidR="00B46BA6" w:rsidRPr="00E7243F">
              <w:t xml:space="preserve"> – </w:t>
            </w:r>
            <w:r w:rsidR="00B64C77">
              <w:t>5</w:t>
            </w:r>
            <w:r w:rsidR="00E8414F">
              <w:t>:</w:t>
            </w:r>
            <w:r w:rsidR="00B64C77">
              <w:t>0</w:t>
            </w:r>
            <w:r w:rsidR="00B9474A">
              <w:t>0</w:t>
            </w:r>
          </w:p>
        </w:tc>
        <w:tc>
          <w:tcPr>
            <w:tcW w:w="5961" w:type="dxa"/>
          </w:tcPr>
          <w:p w14:paraId="4618A4A4" w14:textId="1007BD35" w:rsidR="00B46BA6" w:rsidRDefault="00574B92" w:rsidP="00CA7451">
            <w:pPr>
              <w:pStyle w:val="Heading2"/>
            </w:pPr>
            <w:r>
              <w:t>Exchange of Reviews</w:t>
            </w:r>
          </w:p>
          <w:p w14:paraId="1D1C4E5D" w14:textId="284FB631" w:rsidR="00CA7451" w:rsidRPr="00CA7451" w:rsidRDefault="00F400B2" w:rsidP="0058741E">
            <w:r>
              <w:t xml:space="preserve">Each pair should now show each other </w:t>
            </w:r>
            <w:r w:rsidR="0075758D">
              <w:t>what mistakes that have been made, what recommendations are being made.</w:t>
            </w:r>
          </w:p>
        </w:tc>
        <w:tc>
          <w:tcPr>
            <w:tcW w:w="1600" w:type="dxa"/>
          </w:tcPr>
          <w:p w14:paraId="61F7071F" w14:textId="77777777" w:rsidR="00B46BA6" w:rsidRPr="00D274EE" w:rsidRDefault="00B46BA6" w:rsidP="00B9474A">
            <w:pPr>
              <w:pStyle w:val="Location"/>
            </w:pPr>
          </w:p>
        </w:tc>
      </w:tr>
      <w:tr w:rsidR="00B9474A" w14:paraId="2E7E45BA" w14:textId="77777777" w:rsidTr="009E4E93">
        <w:trPr>
          <w:trHeight w:val="497"/>
        </w:trPr>
        <w:tc>
          <w:tcPr>
            <w:tcW w:w="2794" w:type="dxa"/>
          </w:tcPr>
          <w:p w14:paraId="0FA43F41" w14:textId="2608E2E6" w:rsidR="00B9474A" w:rsidRPr="00E7243F" w:rsidRDefault="00B64C77" w:rsidP="00074AA9">
            <w:pPr>
              <w:pStyle w:val="Heading2"/>
            </w:pPr>
            <w:r>
              <w:t>5:00</w:t>
            </w:r>
            <w:r w:rsidR="00B9474A" w:rsidRPr="00E7243F">
              <w:t xml:space="preserve"> – </w:t>
            </w:r>
            <w:r>
              <w:t>5</w:t>
            </w:r>
            <w:r w:rsidR="00B9474A">
              <w:t>:</w:t>
            </w:r>
            <w:r w:rsidR="005730BC">
              <w:t>30</w:t>
            </w:r>
          </w:p>
        </w:tc>
        <w:tc>
          <w:tcPr>
            <w:tcW w:w="5961" w:type="dxa"/>
          </w:tcPr>
          <w:p w14:paraId="03B0506E" w14:textId="07C9590A" w:rsidR="00C7214C" w:rsidRPr="00E7243F" w:rsidRDefault="00C7214C" w:rsidP="00C7214C">
            <w:pPr>
              <w:pStyle w:val="Heading2"/>
            </w:pPr>
            <w:r>
              <w:t xml:space="preserve">Quiet Individual Reading – Round </w:t>
            </w:r>
            <w:r>
              <w:t>2</w:t>
            </w:r>
          </w:p>
          <w:p w14:paraId="4A9BB268" w14:textId="77777777" w:rsidR="001A6F1E" w:rsidRDefault="001A6F1E" w:rsidP="001A6F1E">
            <w:r>
              <w:t xml:space="preserve">Swap partners.  </w:t>
            </w:r>
            <w:r w:rsidR="0074694F">
              <w:t>Review someone else’s code</w:t>
            </w:r>
            <w:r w:rsidR="00414E81">
              <w:t>.</w:t>
            </w:r>
          </w:p>
          <w:p w14:paraId="2B1B676C" w14:textId="195E8FF8" w:rsidR="00414E81" w:rsidRPr="001A6F1E" w:rsidRDefault="00414E81" w:rsidP="00CA6D38">
            <w:r>
              <w:t xml:space="preserve">At the end of this time period, each person should submit their report to the database as </w:t>
            </w:r>
            <w:r w:rsidRPr="00414E81">
              <w:rPr>
                <w:b/>
                <w:bCs/>
                <w:color w:val="FF0000"/>
              </w:rPr>
              <w:t>Reviewer #</w:t>
            </w:r>
            <w:r>
              <w:rPr>
                <w:b/>
                <w:bCs/>
                <w:color w:val="FF0000"/>
              </w:rPr>
              <w:t>2</w:t>
            </w:r>
            <w:r>
              <w:t xml:space="preserve">, using the filename format:  </w:t>
            </w:r>
            <w:r w:rsidRPr="00574B92">
              <w:rPr>
                <w:b/>
                <w:bCs/>
              </w:rPr>
              <w:t>CodeReviewReport-xxx-yyy</w:t>
            </w:r>
            <w:r w:rsidR="00CA6D38">
              <w:rPr>
                <w:b/>
                <w:bCs/>
              </w:rPr>
              <w:t xml:space="preserve"> w</w:t>
            </w:r>
            <w:r>
              <w:t>here xxx is the name of the person under review and yyy is the person doing the review</w:t>
            </w:r>
          </w:p>
        </w:tc>
        <w:tc>
          <w:tcPr>
            <w:tcW w:w="1600" w:type="dxa"/>
          </w:tcPr>
          <w:p w14:paraId="555B66A9" w14:textId="77777777" w:rsidR="00B9474A" w:rsidRPr="00D274EE" w:rsidRDefault="00B9474A" w:rsidP="00B9474A">
            <w:pPr>
              <w:pStyle w:val="Location"/>
            </w:pPr>
          </w:p>
        </w:tc>
      </w:tr>
      <w:tr w:rsidR="00B9474A" w14:paraId="172A19DA" w14:textId="77777777" w:rsidTr="009E4E93">
        <w:tc>
          <w:tcPr>
            <w:tcW w:w="2794" w:type="dxa"/>
          </w:tcPr>
          <w:p w14:paraId="45B4B388" w14:textId="66D5420C" w:rsidR="00B9474A" w:rsidRPr="00E7243F" w:rsidRDefault="00F96286" w:rsidP="00E8414F">
            <w:pPr>
              <w:pStyle w:val="Heading2"/>
            </w:pPr>
            <w:r>
              <w:t>5</w:t>
            </w:r>
            <w:r w:rsidR="00B9474A">
              <w:t>:</w:t>
            </w:r>
            <w:r w:rsidR="00E72BA5">
              <w:t>30</w:t>
            </w:r>
            <w:r w:rsidR="00B9474A">
              <w:t xml:space="preserve"> PM</w:t>
            </w:r>
            <w:r w:rsidR="00B9474A" w:rsidRPr="00E7243F">
              <w:t xml:space="preserve"> – </w:t>
            </w:r>
            <w:r w:rsidR="00E72BA5">
              <w:t>5:45</w:t>
            </w:r>
            <w:r w:rsidR="00B9474A">
              <w:t xml:space="preserve"> PM</w:t>
            </w:r>
          </w:p>
        </w:tc>
        <w:tc>
          <w:tcPr>
            <w:tcW w:w="5961" w:type="dxa"/>
          </w:tcPr>
          <w:p w14:paraId="4058374E" w14:textId="58B0D32D" w:rsidR="00B9474A" w:rsidRDefault="00B575EF" w:rsidP="00074AA9">
            <w:pPr>
              <w:pStyle w:val="Heading2"/>
            </w:pPr>
            <w:r>
              <w:t>Summary of Reviews</w:t>
            </w:r>
          </w:p>
          <w:p w14:paraId="32AEE942" w14:textId="75F73885" w:rsidR="008B4AE8" w:rsidRDefault="00E206A6" w:rsidP="00E206A6">
            <w:r>
              <w:t>Meet</w:t>
            </w:r>
            <w:r w:rsidR="001E170B">
              <w:t xml:space="preserve"> together as a whole group</w:t>
            </w:r>
            <w:r w:rsidR="00A1217B">
              <w:t xml:space="preserve">. </w:t>
            </w:r>
            <w:r w:rsidR="00A1217B">
              <w:t xml:space="preserve">As a group, submit an online summary of the common mistakes made by members of the group in the </w:t>
            </w:r>
            <w:r w:rsidR="00A1217B" w:rsidRPr="008D0EA4">
              <w:rPr>
                <w:b/>
                <w:bCs/>
              </w:rPr>
              <w:t>Feedback</w:t>
            </w:r>
            <w:r w:rsidR="00A1217B">
              <w:t xml:space="preserve"> activity</w:t>
            </w:r>
            <w:bookmarkStart w:id="0" w:name="_GoBack"/>
            <w:bookmarkEnd w:id="0"/>
          </w:p>
        </w:tc>
        <w:tc>
          <w:tcPr>
            <w:tcW w:w="1600" w:type="dxa"/>
          </w:tcPr>
          <w:p w14:paraId="7B3764FC" w14:textId="643BD730" w:rsidR="00B9474A" w:rsidRPr="00D274EE" w:rsidRDefault="00B9474A" w:rsidP="0034580F">
            <w:pPr>
              <w:pStyle w:val="Location"/>
            </w:pPr>
          </w:p>
        </w:tc>
      </w:tr>
    </w:tbl>
    <w:p w14:paraId="0A6CE1EC" w14:textId="1A719C66" w:rsidR="00B9474A" w:rsidRPr="00CA7451" w:rsidRDefault="00B9474A" w:rsidP="009275FC">
      <w:pPr>
        <w:pStyle w:val="Heading4"/>
      </w:pPr>
    </w:p>
    <w:sectPr w:rsidR="00B9474A" w:rsidRPr="00CA7451" w:rsidSect="00C041DB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3D0F9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746EE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EC8DA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B284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BAFC09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041738C"/>
    <w:multiLevelType w:val="hybridMultilevel"/>
    <w:tmpl w:val="1F1E475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5C350D1"/>
    <w:multiLevelType w:val="hybridMultilevel"/>
    <w:tmpl w:val="12CA18E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4F"/>
    <w:rsid w:val="00016C8E"/>
    <w:rsid w:val="00043225"/>
    <w:rsid w:val="00086D74"/>
    <w:rsid w:val="000B152E"/>
    <w:rsid w:val="00106894"/>
    <w:rsid w:val="00136D17"/>
    <w:rsid w:val="00142621"/>
    <w:rsid w:val="001722E8"/>
    <w:rsid w:val="00185CD0"/>
    <w:rsid w:val="001A6F1E"/>
    <w:rsid w:val="001E170B"/>
    <w:rsid w:val="001E267D"/>
    <w:rsid w:val="001E6C56"/>
    <w:rsid w:val="00201EF5"/>
    <w:rsid w:val="00215FB1"/>
    <w:rsid w:val="00236427"/>
    <w:rsid w:val="002724AF"/>
    <w:rsid w:val="002D05B8"/>
    <w:rsid w:val="00312BC0"/>
    <w:rsid w:val="00326D35"/>
    <w:rsid w:val="00343CC9"/>
    <w:rsid w:val="0034580F"/>
    <w:rsid w:val="0035633F"/>
    <w:rsid w:val="00371C25"/>
    <w:rsid w:val="0041381F"/>
    <w:rsid w:val="00414E81"/>
    <w:rsid w:val="0042689F"/>
    <w:rsid w:val="00433679"/>
    <w:rsid w:val="00451032"/>
    <w:rsid w:val="00454E88"/>
    <w:rsid w:val="004622CB"/>
    <w:rsid w:val="004754E2"/>
    <w:rsid w:val="004864C3"/>
    <w:rsid w:val="004E501D"/>
    <w:rsid w:val="005730BC"/>
    <w:rsid w:val="00574B92"/>
    <w:rsid w:val="00574DDE"/>
    <w:rsid w:val="0058741E"/>
    <w:rsid w:val="00690763"/>
    <w:rsid w:val="006A2878"/>
    <w:rsid w:val="006B1AA9"/>
    <w:rsid w:val="0074694F"/>
    <w:rsid w:val="00751D80"/>
    <w:rsid w:val="0075758D"/>
    <w:rsid w:val="00762D42"/>
    <w:rsid w:val="007945BB"/>
    <w:rsid w:val="007C01DC"/>
    <w:rsid w:val="007C645B"/>
    <w:rsid w:val="00840251"/>
    <w:rsid w:val="0084037E"/>
    <w:rsid w:val="008B4AE8"/>
    <w:rsid w:val="008D0EA4"/>
    <w:rsid w:val="008D3E69"/>
    <w:rsid w:val="008E7C48"/>
    <w:rsid w:val="0090773D"/>
    <w:rsid w:val="009275FC"/>
    <w:rsid w:val="009D3C77"/>
    <w:rsid w:val="009E4E93"/>
    <w:rsid w:val="00A074E7"/>
    <w:rsid w:val="00A1217B"/>
    <w:rsid w:val="00A747F4"/>
    <w:rsid w:val="00A9519D"/>
    <w:rsid w:val="00AB5EC5"/>
    <w:rsid w:val="00AC7ABD"/>
    <w:rsid w:val="00B1229F"/>
    <w:rsid w:val="00B1346F"/>
    <w:rsid w:val="00B3063B"/>
    <w:rsid w:val="00B46BA6"/>
    <w:rsid w:val="00B53A61"/>
    <w:rsid w:val="00B54AE1"/>
    <w:rsid w:val="00B56107"/>
    <w:rsid w:val="00B565DE"/>
    <w:rsid w:val="00B575EF"/>
    <w:rsid w:val="00B64C77"/>
    <w:rsid w:val="00B9474A"/>
    <w:rsid w:val="00BD52A0"/>
    <w:rsid w:val="00BF42D7"/>
    <w:rsid w:val="00C041DB"/>
    <w:rsid w:val="00C4563D"/>
    <w:rsid w:val="00C55A33"/>
    <w:rsid w:val="00C7214C"/>
    <w:rsid w:val="00C93024"/>
    <w:rsid w:val="00CA6D38"/>
    <w:rsid w:val="00CA7451"/>
    <w:rsid w:val="00CC7439"/>
    <w:rsid w:val="00CD440E"/>
    <w:rsid w:val="00CE7F61"/>
    <w:rsid w:val="00D14144"/>
    <w:rsid w:val="00D268A5"/>
    <w:rsid w:val="00D274EE"/>
    <w:rsid w:val="00D31B75"/>
    <w:rsid w:val="00D46006"/>
    <w:rsid w:val="00D541FC"/>
    <w:rsid w:val="00D868B9"/>
    <w:rsid w:val="00DE5D89"/>
    <w:rsid w:val="00DE78B4"/>
    <w:rsid w:val="00E206A6"/>
    <w:rsid w:val="00E723A2"/>
    <w:rsid w:val="00E7243F"/>
    <w:rsid w:val="00E72BA5"/>
    <w:rsid w:val="00E8414F"/>
    <w:rsid w:val="00ED0347"/>
    <w:rsid w:val="00F030BB"/>
    <w:rsid w:val="00F400B2"/>
    <w:rsid w:val="00F5562A"/>
    <w:rsid w:val="00F9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B8CF83"/>
  <w15:docId w15:val="{B59E0DA7-0285-41C0-8236-55357185E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74EE"/>
    <w:pPr>
      <w:spacing w:before="60" w:after="60" w:line="276" w:lineRule="auto"/>
    </w:pPr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qFormat/>
    <w:rsid w:val="00B46BA6"/>
    <w:pPr>
      <w:keepNext/>
      <w:spacing w:before="240"/>
      <w:outlineLvl w:val="0"/>
    </w:pPr>
    <w:rPr>
      <w:rFonts w:asciiTheme="majorHAnsi" w:hAnsiTheme="majorHAnsi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46BA6"/>
    <w:pPr>
      <w:spacing w:after="200"/>
      <w:contextualSpacing/>
      <w:outlineLvl w:val="1"/>
    </w:pPr>
    <w:rPr>
      <w:b/>
      <w:sz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D274EE"/>
    <w:pPr>
      <w:outlineLvl w:val="2"/>
    </w:pPr>
    <w:rPr>
      <w:b/>
    </w:rPr>
  </w:style>
  <w:style w:type="paragraph" w:styleId="Heading4">
    <w:name w:val="heading 4"/>
    <w:basedOn w:val="Heading2"/>
    <w:next w:val="Normal"/>
    <w:link w:val="Heading4Char"/>
    <w:unhideWhenUsed/>
    <w:qFormat/>
    <w:rsid w:val="00D274EE"/>
    <w:pPr>
      <w:spacing w:before="28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D274EE"/>
    <w:rPr>
      <w:rFonts w:asciiTheme="minorHAnsi" w:hAnsiTheme="minorHAnsi"/>
      <w:b/>
      <w:szCs w:val="24"/>
    </w:rPr>
  </w:style>
  <w:style w:type="character" w:customStyle="1" w:styleId="Heading4Char">
    <w:name w:val="Heading 4 Char"/>
    <w:basedOn w:val="DefaultParagraphFont"/>
    <w:link w:val="Heading4"/>
    <w:rsid w:val="00D274EE"/>
    <w:rPr>
      <w:rFonts w:asciiTheme="minorHAnsi" w:hAnsiTheme="minorHAnsi"/>
      <w:b/>
      <w:sz w:val="22"/>
      <w:szCs w:val="24"/>
    </w:rPr>
  </w:style>
  <w:style w:type="paragraph" w:customStyle="1" w:styleId="Location">
    <w:name w:val="Location"/>
    <w:basedOn w:val="Normal"/>
    <w:qFormat/>
    <w:rsid w:val="00E7243F"/>
    <w:pPr>
      <w:jc w:val="right"/>
    </w:pPr>
  </w:style>
  <w:style w:type="paragraph" w:styleId="BalloonText">
    <w:name w:val="Balloon Text"/>
    <w:basedOn w:val="Normal"/>
    <w:link w:val="BalloonTextChar"/>
    <w:semiHidden/>
    <w:unhideWhenUsed/>
    <w:rsid w:val="00D274E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274E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Heading1"/>
    <w:qFormat/>
    <w:rsid w:val="00D274EE"/>
    <w:pPr>
      <w:spacing w:before="240" w:after="80"/>
      <w:jc w:val="right"/>
    </w:pPr>
    <w:rPr>
      <w:rFonts w:asciiTheme="majorHAnsi" w:hAnsiTheme="majorHAnsi" w:cs="Arial"/>
      <w:b/>
      <w:color w:val="404040" w:themeColor="text1" w:themeTint="BF"/>
      <w:sz w:val="56"/>
    </w:rPr>
  </w:style>
  <w:style w:type="character" w:styleId="PlaceholderText">
    <w:name w:val="Placeholder Text"/>
    <w:basedOn w:val="DefaultParagraphFont"/>
    <w:uiPriority w:val="99"/>
    <w:semiHidden/>
    <w:rsid w:val="00B46BA6"/>
    <w:rPr>
      <w:color w:val="808080"/>
    </w:rPr>
  </w:style>
  <w:style w:type="table" w:styleId="TableGrid">
    <w:name w:val="Table Grid"/>
    <w:basedOn w:val="TableNormal"/>
    <w:rsid w:val="00D274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B94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r\AppData\Roaming\Microsoft\Templates\MS_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F98ECB6AB4440D6BC330E4C5AD28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DEE84-F586-4027-B643-59E2BA3F571B}"/>
      </w:docPartPr>
      <w:docPartBody>
        <w:p w:rsidR="00AB1599" w:rsidRDefault="005A4076">
          <w:pPr>
            <w:pStyle w:val="9F98ECB6AB4440D6BC330E4C5AD280A6"/>
          </w:pPr>
          <w:r>
            <w:t>[</w:t>
          </w:r>
          <w:r w:rsidRPr="00E7243F">
            <w:t>Meeting Title</w:t>
          </w:r>
          <w:r>
            <w:rPr>
              <w:rStyle w:val="PlaceholderText"/>
            </w:rPr>
            <w:t>]</w:t>
          </w:r>
        </w:p>
      </w:docPartBody>
    </w:docPart>
    <w:docPart>
      <w:docPartPr>
        <w:name w:val="F1F0892C3EC746FDACA188F10F7D3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5D49B3-81AD-4A91-96EC-006AE6EE7D9B}"/>
      </w:docPartPr>
      <w:docPartBody>
        <w:p w:rsidR="00AB1599" w:rsidRDefault="005A4076">
          <w:pPr>
            <w:pStyle w:val="F1F0892C3EC746FDACA188F10F7D3B54"/>
          </w:pPr>
          <w:r>
            <w:t>[Click to select date]</w:t>
          </w:r>
        </w:p>
      </w:docPartBody>
    </w:docPart>
    <w:docPart>
      <w:docPartPr>
        <w:name w:val="7F102060ECE941A1AFDDB7B2EA5710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C2CD8-27C1-4977-B71E-C9493F38A437}"/>
      </w:docPartPr>
      <w:docPartBody>
        <w:p w:rsidR="00AB1599" w:rsidRDefault="005A4076">
          <w:pPr>
            <w:pStyle w:val="7F102060ECE941A1AFDDB7B2EA57105F"/>
          </w:pPr>
          <w:r w:rsidRPr="00E7243F">
            <w:t>Introduction</w:t>
          </w:r>
        </w:p>
      </w:docPartBody>
    </w:docPart>
    <w:docPart>
      <w:docPartPr>
        <w:name w:val="3FB90DF4977D43E9AF490FD186F8C3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DF72F-CDC8-4E1D-9B21-09F371380DAC}"/>
      </w:docPartPr>
      <w:docPartBody>
        <w:p w:rsidR="00AB1599" w:rsidRDefault="005C3E45" w:rsidP="005C3E45">
          <w:pPr>
            <w:pStyle w:val="3FB90DF4977D43E9AF490FD186F8C33F"/>
          </w:pPr>
          <w:r>
            <w:t>Continental Breakfast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3E45"/>
    <w:rsid w:val="003C594D"/>
    <w:rsid w:val="005A4076"/>
    <w:rsid w:val="005C3E45"/>
    <w:rsid w:val="00684E05"/>
    <w:rsid w:val="008D379E"/>
    <w:rsid w:val="00932BDE"/>
    <w:rsid w:val="00A178B3"/>
    <w:rsid w:val="00A5734E"/>
    <w:rsid w:val="00AB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F98ECB6AB4440D6BC330E4C5AD280A6">
    <w:name w:val="9F98ECB6AB4440D6BC330E4C5AD280A6"/>
  </w:style>
  <w:style w:type="paragraph" w:customStyle="1" w:styleId="F1F0892C3EC746FDACA188F10F7D3B54">
    <w:name w:val="F1F0892C3EC746FDACA188F10F7D3B54"/>
  </w:style>
  <w:style w:type="paragraph" w:customStyle="1" w:styleId="A4FA041E8A174B87B71161B4C85E23B5">
    <w:name w:val="A4FA041E8A174B87B71161B4C85E23B5"/>
  </w:style>
  <w:style w:type="paragraph" w:customStyle="1" w:styleId="2602FB8B6357435587375464248D881B">
    <w:name w:val="2602FB8B6357435587375464248D881B"/>
  </w:style>
  <w:style w:type="paragraph" w:customStyle="1" w:styleId="3FF6268DC9A445DAB4793C0BE75724AB">
    <w:name w:val="3FF6268DC9A445DAB4793C0BE75724AB"/>
  </w:style>
  <w:style w:type="paragraph" w:customStyle="1" w:styleId="317AD9D8CFFE43F7A659749B1261ECB4">
    <w:name w:val="317AD9D8CFFE43F7A659749B1261ECB4"/>
  </w:style>
  <w:style w:type="paragraph" w:customStyle="1" w:styleId="E1C7CC31E6524320BC51E57CBFA24D94">
    <w:name w:val="E1C7CC31E6524320BC51E57CBFA24D94"/>
  </w:style>
  <w:style w:type="paragraph" w:customStyle="1" w:styleId="157A5AAA49ED4195A2F090276219502F">
    <w:name w:val="157A5AAA49ED4195A2F090276219502F"/>
  </w:style>
  <w:style w:type="paragraph" w:customStyle="1" w:styleId="6E8660ECC93D4C9B9BA87C960E241FAC">
    <w:name w:val="6E8660ECC93D4C9B9BA87C960E241FAC"/>
  </w:style>
  <w:style w:type="paragraph" w:customStyle="1" w:styleId="F3929769D6714E968C9312B39CBD536F">
    <w:name w:val="F3929769D6714E968C9312B39CBD536F"/>
  </w:style>
  <w:style w:type="paragraph" w:customStyle="1" w:styleId="7F102060ECE941A1AFDDB7B2EA57105F">
    <w:name w:val="7F102060ECE941A1AFDDB7B2EA57105F"/>
  </w:style>
  <w:style w:type="paragraph" w:customStyle="1" w:styleId="8355694B30F04299AC13239D79EAB32A">
    <w:name w:val="8355694B30F04299AC13239D79EAB32A"/>
  </w:style>
  <w:style w:type="paragraph" w:customStyle="1" w:styleId="4CA0FC8949DA4B598F9B33FF8098A680">
    <w:name w:val="4CA0FC8949DA4B598F9B33FF8098A680"/>
  </w:style>
  <w:style w:type="paragraph" w:customStyle="1" w:styleId="B8E2E0B290C24EEDB6624553C1DC8FB8">
    <w:name w:val="B8E2E0B290C24EEDB6624553C1DC8FB8"/>
  </w:style>
  <w:style w:type="paragraph" w:customStyle="1" w:styleId="EEC4963F9FFF422FAA3FA7E866013AFA">
    <w:name w:val="EEC4963F9FFF422FAA3FA7E866013AFA"/>
  </w:style>
  <w:style w:type="paragraph" w:customStyle="1" w:styleId="289888F61EA54BB29833DA48269CFEE2">
    <w:name w:val="289888F61EA54BB29833DA48269CFEE2"/>
  </w:style>
  <w:style w:type="paragraph" w:customStyle="1" w:styleId="95F075C27FAB45B8BC620627C50C2DDE">
    <w:name w:val="95F075C27FAB45B8BC620627C50C2DDE"/>
  </w:style>
  <w:style w:type="paragraph" w:customStyle="1" w:styleId="05EE1F6DB6724CB585810BCB00E092AF">
    <w:name w:val="05EE1F6DB6724CB585810BCB00E092AF"/>
  </w:style>
  <w:style w:type="paragraph" w:customStyle="1" w:styleId="BDD0FC1024384B66B2FE398BAB7901CA">
    <w:name w:val="BDD0FC1024384B66B2FE398BAB7901CA"/>
  </w:style>
  <w:style w:type="paragraph" w:customStyle="1" w:styleId="7F00BFEE005C4C72B04A5B49F7FF4C6C">
    <w:name w:val="7F00BFEE005C4C72B04A5B49F7FF4C6C"/>
  </w:style>
  <w:style w:type="paragraph" w:customStyle="1" w:styleId="A78017686A984B6E8677B77BBB9BA3AA">
    <w:name w:val="A78017686A984B6E8677B77BBB9BA3AA"/>
  </w:style>
  <w:style w:type="paragraph" w:customStyle="1" w:styleId="856DD9D613BF4803B1E07328C4FCA0BA">
    <w:name w:val="856DD9D613BF4803B1E07328C4FCA0BA"/>
  </w:style>
  <w:style w:type="paragraph" w:customStyle="1" w:styleId="AB077BD0C322456EA0C36E67A4F6E3DF">
    <w:name w:val="AB077BD0C322456EA0C36E67A4F6E3DF"/>
  </w:style>
  <w:style w:type="paragraph" w:customStyle="1" w:styleId="DECC9C141F2641DB954CD2F4C3C295AF">
    <w:name w:val="DECC9C141F2641DB954CD2F4C3C295AF"/>
  </w:style>
  <w:style w:type="paragraph" w:customStyle="1" w:styleId="17FA83FC4FE34E6BA9B045D0B1B7E0DD">
    <w:name w:val="17FA83FC4FE34E6BA9B045D0B1B7E0DD"/>
  </w:style>
  <w:style w:type="paragraph" w:customStyle="1" w:styleId="22F0C232E6094A1BB5280317EEAF8C12">
    <w:name w:val="22F0C232E6094A1BB5280317EEAF8C12"/>
  </w:style>
  <w:style w:type="paragraph" w:customStyle="1" w:styleId="53FD9AFB2594444C80A827521B94AA85">
    <w:name w:val="53FD9AFB2594444C80A827521B94AA85"/>
  </w:style>
  <w:style w:type="paragraph" w:customStyle="1" w:styleId="CEA5D0211662427D96C39959EBFBEB44">
    <w:name w:val="CEA5D0211662427D96C39959EBFBEB44"/>
  </w:style>
  <w:style w:type="paragraph" w:customStyle="1" w:styleId="F222A86D2EB94740AEC0DE63E828E602">
    <w:name w:val="F222A86D2EB94740AEC0DE63E828E602"/>
  </w:style>
  <w:style w:type="paragraph" w:customStyle="1" w:styleId="AC27B56647DB407399ACC829B1AC4C15">
    <w:name w:val="AC27B56647DB407399ACC829B1AC4C15"/>
  </w:style>
  <w:style w:type="paragraph" w:customStyle="1" w:styleId="810837AF4E9A45F29DC1A845BD0A8B2E">
    <w:name w:val="810837AF4E9A45F29DC1A845BD0A8B2E"/>
  </w:style>
  <w:style w:type="paragraph" w:customStyle="1" w:styleId="57D8B6EF9A3045AA8DAFDC7C2F27841F">
    <w:name w:val="57D8B6EF9A3045AA8DAFDC7C2F27841F"/>
    <w:rsid w:val="005C3E45"/>
  </w:style>
  <w:style w:type="paragraph" w:customStyle="1" w:styleId="8DA0623826414D26AED907349089987F">
    <w:name w:val="8DA0623826414D26AED907349089987F"/>
    <w:rsid w:val="005C3E45"/>
  </w:style>
  <w:style w:type="paragraph" w:customStyle="1" w:styleId="2A9CD528F7684416A2C4B91BB126DBAD">
    <w:name w:val="2A9CD528F7684416A2C4B91BB126DBAD"/>
    <w:rsid w:val="005C3E45"/>
  </w:style>
  <w:style w:type="paragraph" w:customStyle="1" w:styleId="20E4A0BCA4534837929BAD2B0819A6AC">
    <w:name w:val="20E4A0BCA4534837929BAD2B0819A6AC"/>
    <w:rsid w:val="005C3E45"/>
  </w:style>
  <w:style w:type="paragraph" w:customStyle="1" w:styleId="83AE677674104ECAB788A5F9615CD150">
    <w:name w:val="83AE677674104ECAB788A5F9615CD150"/>
    <w:rsid w:val="005C3E45"/>
  </w:style>
  <w:style w:type="paragraph" w:customStyle="1" w:styleId="63181DA9DE5B45A0A05369535B3AC66A">
    <w:name w:val="63181DA9DE5B45A0A05369535B3AC66A"/>
    <w:rsid w:val="005C3E45"/>
  </w:style>
  <w:style w:type="paragraph" w:customStyle="1" w:styleId="D373D1C2A3284474AFA31768B477FB82">
    <w:name w:val="D373D1C2A3284474AFA31768B477FB82"/>
    <w:rsid w:val="005C3E45"/>
  </w:style>
  <w:style w:type="paragraph" w:customStyle="1" w:styleId="5D8277680F7B48D791136C12676EF7D6">
    <w:name w:val="5D8277680F7B48D791136C12676EF7D6"/>
    <w:rsid w:val="005C3E45"/>
  </w:style>
  <w:style w:type="paragraph" w:customStyle="1" w:styleId="4AEEB9FC2977423792A3ABDB148EDBAD">
    <w:name w:val="4AEEB9FC2977423792A3ABDB148EDBAD"/>
    <w:rsid w:val="005C3E45"/>
  </w:style>
  <w:style w:type="paragraph" w:customStyle="1" w:styleId="8EA6F68D5AC642F9A5C973BB9035D530">
    <w:name w:val="8EA6F68D5AC642F9A5C973BB9035D530"/>
    <w:rsid w:val="005C3E45"/>
  </w:style>
  <w:style w:type="paragraph" w:customStyle="1" w:styleId="B9825DE7A24B446099C3C0386ED29411">
    <w:name w:val="B9825DE7A24B446099C3C0386ED29411"/>
    <w:rsid w:val="005C3E45"/>
  </w:style>
  <w:style w:type="paragraph" w:customStyle="1" w:styleId="F4A544B1EA6B4674B176F6A630143C25">
    <w:name w:val="F4A544B1EA6B4674B176F6A630143C25"/>
    <w:rsid w:val="005C3E45"/>
  </w:style>
  <w:style w:type="paragraph" w:customStyle="1" w:styleId="EE402E1D1E494DA2A555E99481AA306D">
    <w:name w:val="EE402E1D1E494DA2A555E99481AA306D"/>
    <w:rsid w:val="005C3E45"/>
  </w:style>
  <w:style w:type="paragraph" w:customStyle="1" w:styleId="4006FAD77C424F5693A31397C23F835B">
    <w:name w:val="4006FAD77C424F5693A31397C23F835B"/>
    <w:rsid w:val="005C3E45"/>
  </w:style>
  <w:style w:type="paragraph" w:customStyle="1" w:styleId="A977AE53CA2D4F48A7F7283F2BC2A949">
    <w:name w:val="A977AE53CA2D4F48A7F7283F2BC2A949"/>
    <w:rsid w:val="005C3E45"/>
  </w:style>
  <w:style w:type="paragraph" w:customStyle="1" w:styleId="CFBC16362FAD4BAF9472EC3B3FA54A3A">
    <w:name w:val="CFBC16362FAD4BAF9472EC3B3FA54A3A"/>
    <w:rsid w:val="005C3E45"/>
  </w:style>
  <w:style w:type="paragraph" w:customStyle="1" w:styleId="44836E6AD1514A49B27383F5B1690B37">
    <w:name w:val="44836E6AD1514A49B27383F5B1690B37"/>
    <w:rsid w:val="005C3E45"/>
  </w:style>
  <w:style w:type="paragraph" w:customStyle="1" w:styleId="D8147C0BEE0545C0B60B87A2C0FEB0D7">
    <w:name w:val="D8147C0BEE0545C0B60B87A2C0FEB0D7"/>
    <w:rsid w:val="005C3E45"/>
  </w:style>
  <w:style w:type="paragraph" w:customStyle="1" w:styleId="D741DA47E4B640FEBC4681B44A2F4C3E">
    <w:name w:val="D741DA47E4B640FEBC4681B44A2F4C3E"/>
    <w:rsid w:val="005C3E45"/>
  </w:style>
  <w:style w:type="paragraph" w:customStyle="1" w:styleId="7B08C2E3F3A241C38F784472DCF5549E">
    <w:name w:val="7B08C2E3F3A241C38F784472DCF5549E"/>
    <w:rsid w:val="005C3E45"/>
  </w:style>
  <w:style w:type="paragraph" w:customStyle="1" w:styleId="006BE6B795A6481BADA36281EAB5C31B">
    <w:name w:val="006BE6B795A6481BADA36281EAB5C31B"/>
    <w:rsid w:val="005C3E45"/>
  </w:style>
  <w:style w:type="paragraph" w:customStyle="1" w:styleId="AD08ACA4AA4E44749D0C3D3967C37F2D">
    <w:name w:val="AD08ACA4AA4E44749D0C3D3967C37F2D"/>
    <w:rsid w:val="005C3E45"/>
  </w:style>
  <w:style w:type="paragraph" w:customStyle="1" w:styleId="C5CE0AAB31814953AED827365D32B24D">
    <w:name w:val="C5CE0AAB31814953AED827365D32B24D"/>
    <w:rsid w:val="005C3E45"/>
  </w:style>
  <w:style w:type="paragraph" w:customStyle="1" w:styleId="9F40EA631A964C6CA7C431FCFDC8420C">
    <w:name w:val="9F40EA631A964C6CA7C431FCFDC8420C"/>
    <w:rsid w:val="005C3E45"/>
  </w:style>
  <w:style w:type="paragraph" w:customStyle="1" w:styleId="3FB90DF4977D43E9AF490FD186F8C33F">
    <w:name w:val="3FB90DF4977D43E9AF490FD186F8C33F"/>
    <w:rsid w:val="005C3E45"/>
  </w:style>
  <w:style w:type="paragraph" w:customStyle="1" w:styleId="4EA60FCFDFE2415180001434B2750F65">
    <w:name w:val="4EA60FCFDFE2415180001434B2750F65"/>
    <w:rsid w:val="005C3E45"/>
  </w:style>
  <w:style w:type="paragraph" w:customStyle="1" w:styleId="20BF9A1ED5814840B696A2036E5F6E05">
    <w:name w:val="20BF9A1ED5814840B696A2036E5F6E05"/>
    <w:rsid w:val="005C3E45"/>
  </w:style>
  <w:style w:type="paragraph" w:customStyle="1" w:styleId="E7069009098147388996088D5D8C41CA">
    <w:name w:val="E7069009098147388996088D5D8C41CA"/>
    <w:rsid w:val="005C3E45"/>
  </w:style>
  <w:style w:type="paragraph" w:customStyle="1" w:styleId="109E8529069F4E4C92C0D9AF00A2A895">
    <w:name w:val="109E8529069F4E4C92C0D9AF00A2A895"/>
    <w:rsid w:val="005C3E45"/>
  </w:style>
  <w:style w:type="paragraph" w:customStyle="1" w:styleId="C5904BA5B2C3486290D3405AF981A87C">
    <w:name w:val="C5904BA5B2C3486290D3405AF981A87C"/>
    <w:rsid w:val="005C3E45"/>
  </w:style>
  <w:style w:type="paragraph" w:customStyle="1" w:styleId="7F781CECAD8D40448541A0099A5EA921">
    <w:name w:val="7F781CECAD8D40448541A0099A5EA921"/>
    <w:rsid w:val="005C3E45"/>
  </w:style>
  <w:style w:type="paragraph" w:customStyle="1" w:styleId="D9316F2AFD814F5090736085191C94E0">
    <w:name w:val="D9316F2AFD814F5090736085191C94E0"/>
    <w:rsid w:val="005C3E45"/>
  </w:style>
  <w:style w:type="paragraph" w:customStyle="1" w:styleId="BF018F3DF37B46DD9639A06EA3B54906">
    <w:name w:val="BF018F3DF37B46DD9639A06EA3B54906"/>
    <w:rsid w:val="005C3E45"/>
  </w:style>
  <w:style w:type="paragraph" w:customStyle="1" w:styleId="AEBB8DDF06A44C06B51DE72262FC3B42">
    <w:name w:val="AEBB8DDF06A44C06B51DE72262FC3B42"/>
    <w:rsid w:val="005C3E45"/>
  </w:style>
  <w:style w:type="paragraph" w:customStyle="1" w:styleId="CCF5D584FC654B8BB34429611F3F7A88">
    <w:name w:val="CCF5D584FC654B8BB34429611F3F7A88"/>
    <w:rsid w:val="00932BDE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EA0C9F4CD50347A2CFFF7146E4771D" ma:contentTypeVersion="10" ma:contentTypeDescription="Create a new document." ma:contentTypeScope="" ma:versionID="196b1a69daae6e9e504306e4d5a213d2">
  <xsd:schema xmlns:xsd="http://www.w3.org/2001/XMLSchema" xmlns:xs="http://www.w3.org/2001/XMLSchema" xmlns:p="http://schemas.microsoft.com/office/2006/metadata/properties" xmlns:ns3="454f5903-d752-4a39-9dd6-db04c1fcbe1c" xmlns:ns4="ab8053fc-bf8f-44dd-9a05-e2d3a8723bed" targetNamespace="http://schemas.microsoft.com/office/2006/metadata/properties" ma:root="true" ma:fieldsID="98b36ab555759672e2e53656c27ed516" ns3:_="" ns4:_="">
    <xsd:import namespace="454f5903-d752-4a39-9dd6-db04c1fcbe1c"/>
    <xsd:import namespace="ab8053fc-bf8f-44dd-9a05-e2d3a8723b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4f5903-d752-4a39-9dd6-db04c1fcbe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053fc-bf8f-44dd-9a05-e2d3a8723be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8D00AF-C8B7-40C6-8BFA-3A7DC5E80E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4f5903-d752-4a39-9dd6-db04c1fcbe1c"/>
    <ds:schemaRef ds:uri="ab8053fc-bf8f-44dd-9a05-e2d3a8723b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2864FD-CE50-42E8-A3E0-71F5607445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A1EBA0-0979-44A5-8B7A-C88BD5C30F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MS_Agenda</Template>
  <TotalTime>27</TotalTime>
  <Pages>2</Pages>
  <Words>306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</vt:lpstr>
    </vt:vector>
  </TitlesOfParts>
  <Company>Microsoft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</dc:title>
  <dc:creator>Schramm</dc:creator>
  <cp:lastModifiedBy>Cheryl Schramm</cp:lastModifiedBy>
  <cp:revision>39</cp:revision>
  <cp:lastPrinted>2003-09-10T22:27:00Z</cp:lastPrinted>
  <dcterms:created xsi:type="dcterms:W3CDTF">2019-11-15T23:21:00Z</dcterms:created>
  <dcterms:modified xsi:type="dcterms:W3CDTF">2019-11-16T00:03:00Z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TC062070661033</vt:lpwstr>
  </property>
  <property fmtid="{D5CDD505-2E9C-101B-9397-08002B2CF9AE}" pid="3" name="ContentTypeId">
    <vt:lpwstr>0x010100BFEA0C9F4CD50347A2CFFF7146E4771D</vt:lpwstr>
  </property>
</Properties>
</file>